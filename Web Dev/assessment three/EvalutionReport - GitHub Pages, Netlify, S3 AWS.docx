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06CB3" w14:textId="150452B9" w:rsidR="00D4304F" w:rsidRPr="0086104E" w:rsidRDefault="00B20FCD" w:rsidP="00B20FCD">
      <w:pPr>
        <w:pStyle w:val="Heading1"/>
        <w:rPr>
          <w:rFonts w:ascii="Calibri" w:hAnsi="Calibri" w:cs="Calibri"/>
          <w:sz w:val="48"/>
          <w:szCs w:val="22"/>
        </w:rPr>
      </w:pPr>
      <w:r w:rsidRPr="0086104E">
        <w:rPr>
          <w:rFonts w:ascii="Calibri" w:hAnsi="Calibri" w:cs="Calibri"/>
          <w:sz w:val="48"/>
          <w:szCs w:val="22"/>
        </w:rPr>
        <w:t>Github Pages</w:t>
      </w:r>
    </w:p>
    <w:p w14:paraId="57F56000" w14:textId="75C05F49" w:rsidR="00B20FCD" w:rsidRPr="00CC2568" w:rsidRDefault="00B20FCD">
      <w:pPr>
        <w:pStyle w:val="Heading2"/>
        <w:rPr>
          <w:rFonts w:ascii="Calibri" w:hAnsi="Calibri" w:cs="Calibri"/>
          <w:sz w:val="32"/>
          <w:szCs w:val="22"/>
        </w:rPr>
      </w:pPr>
      <w:r w:rsidRPr="00CC2568">
        <w:rPr>
          <w:rFonts w:ascii="Calibri" w:hAnsi="Calibri" w:cs="Calibri"/>
          <w:sz w:val="32"/>
          <w:szCs w:val="22"/>
        </w:rPr>
        <w:t>Evaulation report</w:t>
      </w:r>
    </w:p>
    <w:p w14:paraId="69603F0B" w14:textId="64DD2C6B" w:rsidR="00B20FCD" w:rsidRPr="00176148" w:rsidRDefault="00B20FCD" w:rsidP="00B20FCD">
      <w:pPr>
        <w:pStyle w:val="ListNumber"/>
        <w:numPr>
          <w:ilvl w:val="0"/>
          <w:numId w:val="0"/>
        </w:numPr>
        <w:ind w:left="576"/>
        <w:rPr>
          <w:rFonts w:ascii="Calibri" w:hAnsi="Calibri" w:cs="Calibri"/>
          <w:sz w:val="20"/>
          <w:szCs w:val="20"/>
        </w:rPr>
      </w:pPr>
      <w:r w:rsidRPr="00176148">
        <w:rPr>
          <w:rFonts w:ascii="Calibri" w:hAnsi="Calibri" w:cs="Calibri"/>
          <w:sz w:val="20"/>
          <w:szCs w:val="20"/>
        </w:rPr>
        <w:t>GitHub Pages is a static site hosting service that takes HTML, CSS, and JavaScript files directly from a GitHub repository, runs them through a build process if desired, and then publishes a website.</w:t>
      </w:r>
    </w:p>
    <w:p w14:paraId="13FDF0EC" w14:textId="77777777" w:rsidR="00B20FCD" w:rsidRPr="00176148" w:rsidRDefault="00B20FCD" w:rsidP="00B20FCD">
      <w:pPr>
        <w:pStyle w:val="ListNumber"/>
        <w:numPr>
          <w:ilvl w:val="0"/>
          <w:numId w:val="0"/>
        </w:numPr>
        <w:ind w:left="576"/>
        <w:rPr>
          <w:rFonts w:ascii="Calibri" w:hAnsi="Calibri" w:cs="Calibri"/>
          <w:sz w:val="20"/>
          <w:szCs w:val="20"/>
        </w:rPr>
      </w:pPr>
    </w:p>
    <w:p w14:paraId="0216E984" w14:textId="2E9DDD15" w:rsidR="00B20FCD" w:rsidRPr="00176148" w:rsidRDefault="00B20FCD" w:rsidP="00B20FCD">
      <w:pPr>
        <w:pStyle w:val="ListNumber"/>
        <w:numPr>
          <w:ilvl w:val="0"/>
          <w:numId w:val="0"/>
        </w:numPr>
        <w:ind w:left="576"/>
        <w:rPr>
          <w:rFonts w:ascii="Calibri" w:hAnsi="Calibri" w:cs="Calibri"/>
          <w:sz w:val="20"/>
          <w:szCs w:val="20"/>
        </w:rPr>
      </w:pPr>
      <w:r w:rsidRPr="00176148">
        <w:rPr>
          <w:rFonts w:ascii="Calibri" w:hAnsi="Calibri" w:cs="Calibri"/>
          <w:sz w:val="20"/>
          <w:szCs w:val="20"/>
        </w:rPr>
        <w:t>In the GitHub Pages examples collection, you can see examples of GitHub Pages sites.</w:t>
      </w:r>
    </w:p>
    <w:p w14:paraId="4A237FA4" w14:textId="3E42A1F0" w:rsidR="00D4304F" w:rsidRPr="00176148" w:rsidRDefault="00B20FCD" w:rsidP="00B20FCD">
      <w:pPr>
        <w:pStyle w:val="ListNumber"/>
        <w:numPr>
          <w:ilvl w:val="0"/>
          <w:numId w:val="0"/>
        </w:numPr>
        <w:ind w:left="576"/>
        <w:rPr>
          <w:rFonts w:ascii="Calibri" w:hAnsi="Calibri" w:cs="Calibri"/>
          <w:sz w:val="20"/>
          <w:szCs w:val="20"/>
        </w:rPr>
      </w:pPr>
      <w:r w:rsidRPr="00176148">
        <w:rPr>
          <w:rFonts w:ascii="Calibri" w:hAnsi="Calibri" w:cs="Calibri"/>
          <w:sz w:val="20"/>
          <w:szCs w:val="20"/>
        </w:rPr>
        <w:t>You can use GitHub's github.io domain or your own custom domain to host your site. Its quick easy and painless and requires not much thought than opening a repository through GitHub than uploading it through the settings.</w:t>
      </w:r>
    </w:p>
    <w:p w14:paraId="30267A52" w14:textId="10103E5E" w:rsidR="009F5E2B" w:rsidRPr="0086104E" w:rsidRDefault="00B20FCD" w:rsidP="00B20FCD">
      <w:pPr>
        <w:rPr>
          <w:rFonts w:ascii="Calibri" w:hAnsi="Calibri" w:cs="Calibri"/>
          <w:b/>
          <w:bCs/>
          <w:sz w:val="22"/>
          <w:szCs w:val="22"/>
        </w:rPr>
      </w:pPr>
      <w:r w:rsidRPr="0086104E">
        <w:rPr>
          <w:rFonts w:ascii="Calibri" w:hAnsi="Calibri" w:cs="Calibri"/>
          <w:b/>
          <w:bCs/>
          <w:sz w:val="22"/>
          <w:szCs w:val="22"/>
        </w:rPr>
        <w:t>Pros:</w:t>
      </w:r>
    </w:p>
    <w:p w14:paraId="5A354B34" w14:textId="3CDD13B6" w:rsidR="00B20FCD" w:rsidRPr="0086104E" w:rsidRDefault="00B20FCD" w:rsidP="00B836A8">
      <w:pPr>
        <w:pStyle w:val="ListParagraph"/>
        <w:numPr>
          <w:ilvl w:val="0"/>
          <w:numId w:val="21"/>
        </w:numPr>
        <w:rPr>
          <w:rFonts w:ascii="Calibri" w:hAnsi="Calibri" w:cs="Calibri"/>
          <w:sz w:val="20"/>
          <w:szCs w:val="20"/>
        </w:rPr>
      </w:pPr>
      <w:r w:rsidRPr="0086104E">
        <w:rPr>
          <w:rFonts w:ascii="Calibri" w:hAnsi="Calibri" w:cs="Calibri"/>
          <w:b/>
          <w:bCs/>
          <w:sz w:val="20"/>
          <w:szCs w:val="20"/>
        </w:rPr>
        <w:t>The price is righ</w:t>
      </w:r>
      <w:r w:rsidR="00B836A8" w:rsidRPr="0086104E">
        <w:rPr>
          <w:rFonts w:ascii="Calibri" w:hAnsi="Calibri" w:cs="Calibri"/>
          <w:b/>
          <w:bCs/>
          <w:sz w:val="20"/>
          <w:szCs w:val="20"/>
        </w:rPr>
        <w:t>t.</w:t>
      </w:r>
      <w:r w:rsidR="00B836A8" w:rsidRPr="036B6905">
        <w:rPr>
          <w:rFonts w:ascii="Calibri" w:hAnsi="Calibri" w:cs="Calibri"/>
          <w:b/>
          <w:sz w:val="20"/>
          <w:szCs w:val="20"/>
        </w:rPr>
        <w:t xml:space="preserve"> I</w:t>
      </w:r>
      <w:r w:rsidRPr="036B6905">
        <w:rPr>
          <w:rFonts w:ascii="Calibri" w:hAnsi="Calibri" w:cs="Calibri"/>
          <w:b/>
          <w:sz w:val="20"/>
          <w:szCs w:val="20"/>
        </w:rPr>
        <w:t xml:space="preserve">ts free to use from a basic </w:t>
      </w:r>
      <w:r w:rsidR="00B836A8" w:rsidRPr="036B6905">
        <w:rPr>
          <w:rFonts w:ascii="Calibri" w:hAnsi="Calibri" w:cs="Calibri"/>
          <w:b/>
          <w:sz w:val="20"/>
          <w:szCs w:val="20"/>
        </w:rPr>
        <w:t>standpoint</w:t>
      </w:r>
      <w:r w:rsidRPr="036B6905">
        <w:rPr>
          <w:rFonts w:ascii="Calibri" w:hAnsi="Calibri" w:cs="Calibri"/>
          <w:b/>
          <w:sz w:val="20"/>
          <w:szCs w:val="20"/>
        </w:rPr>
        <w:t>. You</w:t>
      </w:r>
      <w:r w:rsidRPr="0086104E">
        <w:rPr>
          <w:rFonts w:ascii="Calibri" w:hAnsi="Calibri" w:cs="Calibri"/>
          <w:sz w:val="20"/>
          <w:szCs w:val="20"/>
        </w:rPr>
        <w:t xml:space="preserve"> click and upload with no hidden costs. There are data limits and a few other restrictions but in the most term is free.</w:t>
      </w:r>
    </w:p>
    <w:p w14:paraId="27089C37" w14:textId="1B7825F9" w:rsidR="00B20FCD" w:rsidRPr="0086104E" w:rsidRDefault="00B20FCD" w:rsidP="00B836A8">
      <w:pPr>
        <w:pStyle w:val="ListParagraph"/>
        <w:numPr>
          <w:ilvl w:val="0"/>
          <w:numId w:val="21"/>
        </w:numPr>
        <w:rPr>
          <w:rFonts w:ascii="Calibri" w:hAnsi="Calibri" w:cs="Calibri"/>
          <w:sz w:val="20"/>
          <w:szCs w:val="20"/>
        </w:rPr>
      </w:pPr>
      <w:r w:rsidRPr="0086104E">
        <w:rPr>
          <w:rFonts w:ascii="Calibri" w:hAnsi="Calibri" w:cs="Calibri"/>
          <w:b/>
          <w:bCs/>
          <w:sz w:val="20"/>
          <w:szCs w:val="20"/>
        </w:rPr>
        <w:t>Security and reliability</w:t>
      </w:r>
      <w:r w:rsidR="00B836A8" w:rsidRPr="0086104E">
        <w:rPr>
          <w:rFonts w:ascii="Calibri" w:hAnsi="Calibri" w:cs="Calibri"/>
          <w:b/>
          <w:bCs/>
          <w:sz w:val="20"/>
          <w:szCs w:val="20"/>
        </w:rPr>
        <w:t xml:space="preserve"> </w:t>
      </w:r>
      <w:r w:rsidR="00B836A8" w:rsidRPr="0086104E">
        <w:rPr>
          <w:rFonts w:ascii="Calibri" w:hAnsi="Calibri" w:cs="Calibri"/>
          <w:sz w:val="20"/>
          <w:szCs w:val="20"/>
        </w:rPr>
        <w:t>are important for personal web hosting, but many would agree that it’s essential for business. you can count on GitHub Pages to reliably host your personal and business sites, and to give you secure access for configuration and content management.</w:t>
      </w:r>
    </w:p>
    <w:p w14:paraId="54052A32" w14:textId="1B53C645" w:rsidR="00B836A8" w:rsidRPr="0086104E" w:rsidRDefault="00B836A8" w:rsidP="00B836A8">
      <w:pPr>
        <w:pStyle w:val="ListParagraph"/>
        <w:numPr>
          <w:ilvl w:val="0"/>
          <w:numId w:val="21"/>
        </w:numPr>
        <w:rPr>
          <w:rFonts w:ascii="Calibri" w:hAnsi="Calibri" w:cs="Calibri"/>
          <w:sz w:val="20"/>
          <w:szCs w:val="20"/>
        </w:rPr>
      </w:pPr>
      <w:r w:rsidRPr="0086104E">
        <w:rPr>
          <w:rFonts w:ascii="Calibri" w:hAnsi="Calibri" w:cs="Calibri"/>
          <w:b/>
          <w:bCs/>
          <w:sz w:val="20"/>
          <w:szCs w:val="20"/>
        </w:rPr>
        <w:t xml:space="preserve">You will also experience simple, flat-file content management. </w:t>
      </w:r>
      <w:r w:rsidRPr="0086104E">
        <w:rPr>
          <w:rFonts w:ascii="Calibri" w:hAnsi="Calibri" w:cs="Calibri"/>
          <w:sz w:val="20"/>
          <w:szCs w:val="20"/>
        </w:rPr>
        <w:t>Your content isn’t hidden behind a proprietary web-based tool. Rather, you take full control of everything as simple text files.</w:t>
      </w:r>
    </w:p>
    <w:p w14:paraId="77E9F325" w14:textId="084A0F80" w:rsidR="00B836A8" w:rsidRPr="0086104E" w:rsidRDefault="00B836A8" w:rsidP="00B836A8">
      <w:pPr>
        <w:rPr>
          <w:rFonts w:ascii="Calibri" w:hAnsi="Calibri" w:cs="Calibri"/>
          <w:b/>
          <w:bCs/>
          <w:sz w:val="20"/>
          <w:szCs w:val="20"/>
        </w:rPr>
      </w:pPr>
      <w:r w:rsidRPr="0086104E">
        <w:rPr>
          <w:rFonts w:ascii="Calibri" w:hAnsi="Calibri" w:cs="Calibri"/>
          <w:b/>
          <w:bCs/>
          <w:sz w:val="20"/>
          <w:szCs w:val="20"/>
        </w:rPr>
        <w:t xml:space="preserve">Cons: </w:t>
      </w:r>
    </w:p>
    <w:p w14:paraId="1C4167EF" w14:textId="56528D87" w:rsidR="00B836A8" w:rsidRPr="0086104E" w:rsidRDefault="00B836A8" w:rsidP="00B836A8">
      <w:pPr>
        <w:pStyle w:val="ListParagraph"/>
        <w:numPr>
          <w:ilvl w:val="0"/>
          <w:numId w:val="22"/>
        </w:numPr>
        <w:rPr>
          <w:rFonts w:ascii="Calibri" w:hAnsi="Calibri" w:cs="Calibri"/>
          <w:sz w:val="20"/>
          <w:szCs w:val="20"/>
        </w:rPr>
      </w:pPr>
      <w:r w:rsidRPr="0086104E">
        <w:rPr>
          <w:rFonts w:ascii="Calibri" w:hAnsi="Calibri" w:cs="Calibri"/>
          <w:b/>
          <w:bCs/>
          <w:sz w:val="20"/>
          <w:szCs w:val="20"/>
        </w:rPr>
        <w:t>Your website will be static</w:t>
      </w:r>
      <w:r w:rsidRPr="0086104E">
        <w:rPr>
          <w:rFonts w:ascii="Calibri" w:hAnsi="Calibri" w:cs="Calibri"/>
          <w:sz w:val="20"/>
          <w:szCs w:val="20"/>
        </w:rPr>
        <w:t>. which is the big limitation. If you’re used to running lots of dynamic WordPress plugins, then you’ll need to reorient your design for static hosting.</w:t>
      </w:r>
    </w:p>
    <w:p w14:paraId="0829ED1A" w14:textId="3F1CC50F" w:rsidR="00D21F3B" w:rsidRPr="0086104E" w:rsidRDefault="00B836A8" w:rsidP="00D21F3B">
      <w:pPr>
        <w:pStyle w:val="ListParagraph"/>
        <w:numPr>
          <w:ilvl w:val="0"/>
          <w:numId w:val="22"/>
        </w:numPr>
        <w:rPr>
          <w:rFonts w:ascii="Calibri" w:hAnsi="Calibri" w:cs="Calibri"/>
          <w:sz w:val="20"/>
          <w:szCs w:val="20"/>
        </w:rPr>
      </w:pPr>
      <w:r w:rsidRPr="0086104E">
        <w:rPr>
          <w:rFonts w:ascii="Calibri" w:hAnsi="Calibri" w:cs="Calibri"/>
          <w:b/>
          <w:bCs/>
          <w:sz w:val="20"/>
          <w:szCs w:val="20"/>
        </w:rPr>
        <w:t xml:space="preserve">if anything goes wrong, you’re on your own. </w:t>
      </w:r>
      <w:r w:rsidRPr="0086104E">
        <w:rPr>
          <w:rFonts w:ascii="Calibri" w:hAnsi="Calibri" w:cs="Calibri"/>
          <w:sz w:val="20"/>
          <w:szCs w:val="20"/>
        </w:rPr>
        <w:t>All the data and repositories are</w:t>
      </w:r>
      <w:r w:rsidRPr="0086104E">
        <w:rPr>
          <w:rFonts w:ascii="Calibri" w:hAnsi="Calibri" w:cs="Calibri"/>
          <w:b/>
          <w:bCs/>
          <w:sz w:val="20"/>
          <w:szCs w:val="20"/>
        </w:rPr>
        <w:t xml:space="preserve"> </w:t>
      </w:r>
      <w:r w:rsidR="00D21F3B" w:rsidRPr="0086104E">
        <w:rPr>
          <w:rFonts w:ascii="Calibri" w:hAnsi="Calibri" w:cs="Calibri"/>
          <w:sz w:val="20"/>
          <w:szCs w:val="20"/>
        </w:rPr>
        <w:t>your own and you are responsible for the handling of the data.</w:t>
      </w:r>
    </w:p>
    <w:p w14:paraId="38F8BD46" w14:textId="0A3E81EA" w:rsidR="00B836A8" w:rsidRPr="00CC2568" w:rsidRDefault="00081370" w:rsidP="00081370">
      <w:pPr>
        <w:pStyle w:val="Heading2"/>
        <w:rPr>
          <w:rFonts w:ascii="Calibri" w:hAnsi="Calibri" w:cs="Calibri"/>
          <w:sz w:val="32"/>
          <w:szCs w:val="22"/>
        </w:rPr>
      </w:pPr>
      <w:r w:rsidRPr="00CC2568">
        <w:rPr>
          <w:rFonts w:ascii="Calibri" w:hAnsi="Calibri" w:cs="Calibri"/>
          <w:sz w:val="32"/>
          <w:szCs w:val="22"/>
        </w:rPr>
        <w:t>personal thoughts</w:t>
      </w:r>
    </w:p>
    <w:p w14:paraId="7FCE1BA4" w14:textId="707755E3" w:rsidR="0014127A" w:rsidRDefault="00507D07" w:rsidP="00507D07">
      <w:pPr>
        <w:ind w:left="720"/>
        <w:rPr>
          <w:rFonts w:ascii="Calibri" w:hAnsi="Calibri" w:cs="Calibri"/>
          <w:sz w:val="20"/>
          <w:szCs w:val="20"/>
        </w:rPr>
      </w:pPr>
      <w:r w:rsidRPr="0086104E">
        <w:rPr>
          <w:rFonts w:ascii="Calibri" w:hAnsi="Calibri" w:cs="Calibri"/>
          <w:sz w:val="20"/>
          <w:szCs w:val="20"/>
        </w:rPr>
        <w:t>Very intuitive and easy to use, if you don’t have much experience uploading but know how to use GitHub. I could see this being very beneficial. You must have some what experience with setting up repositories and the like though.</w:t>
      </w:r>
    </w:p>
    <w:p w14:paraId="52BB4EED" w14:textId="78F9E362" w:rsidR="00626665" w:rsidRPr="00304B6C" w:rsidRDefault="0014127A" w:rsidP="00CC2568">
      <w:pPr>
        <w:pStyle w:val="Heading1"/>
        <w:rPr>
          <w:sz w:val="20"/>
          <w:szCs w:val="20"/>
        </w:rPr>
      </w:pPr>
      <w:r>
        <w:rPr>
          <w:sz w:val="20"/>
          <w:szCs w:val="20"/>
        </w:rPr>
        <w:br w:type="page"/>
      </w:r>
      <w:r w:rsidR="00843E00" w:rsidRPr="00CC2568">
        <w:rPr>
          <w:sz w:val="48"/>
          <w:szCs w:val="22"/>
        </w:rPr>
        <w:lastRenderedPageBreak/>
        <w:t>Netlify</w:t>
      </w:r>
    </w:p>
    <w:p w14:paraId="76CFB00A" w14:textId="77777777" w:rsidR="00626665" w:rsidRPr="00CC2568" w:rsidRDefault="00626665" w:rsidP="00626665">
      <w:pPr>
        <w:pStyle w:val="Heading2"/>
        <w:rPr>
          <w:rFonts w:ascii="Calibri" w:hAnsi="Calibri" w:cs="Calibri"/>
          <w:sz w:val="32"/>
          <w:szCs w:val="22"/>
        </w:rPr>
      </w:pPr>
      <w:r w:rsidRPr="00CC2568">
        <w:rPr>
          <w:rFonts w:ascii="Calibri" w:hAnsi="Calibri" w:cs="Calibri"/>
          <w:sz w:val="32"/>
          <w:szCs w:val="22"/>
        </w:rPr>
        <w:t>Evaulation report</w:t>
      </w:r>
    </w:p>
    <w:p w14:paraId="6DB683C5" w14:textId="68FD6CB2" w:rsidR="00D15EA8" w:rsidRPr="0086104E" w:rsidRDefault="00D15EA8" w:rsidP="00D15EA8">
      <w:pPr>
        <w:rPr>
          <w:rStyle w:val="hardreadability"/>
          <w:rFonts w:ascii="Calibri" w:hAnsi="Calibri" w:cs="Calibri"/>
          <w:sz w:val="20"/>
          <w:szCs w:val="20"/>
        </w:rPr>
      </w:pPr>
      <w:r w:rsidRPr="0086104E">
        <w:rPr>
          <w:rStyle w:val="hardreadability"/>
          <w:rFonts w:ascii="Calibri" w:hAnsi="Calibri" w:cs="Calibri"/>
          <w:sz w:val="20"/>
          <w:szCs w:val="20"/>
        </w:rPr>
        <w:t>Netlify connects to your GitHub repository and executes a build process to generate static HTML for all your pages Netlify builds its own repository and microservices, which it pushes to GitHub. It then runs and distributes material across a large Cloud network to provide users with pre-built static websites.</w:t>
      </w:r>
    </w:p>
    <w:p w14:paraId="4871AC92" w14:textId="4DE7A18B" w:rsidR="00B6550E" w:rsidRPr="0086104E" w:rsidRDefault="00D15EA8" w:rsidP="00D15EA8">
      <w:pPr>
        <w:rPr>
          <w:rStyle w:val="hardreadability"/>
          <w:rFonts w:ascii="Calibri" w:hAnsi="Calibri" w:cs="Calibri"/>
          <w:sz w:val="20"/>
          <w:szCs w:val="20"/>
        </w:rPr>
      </w:pPr>
      <w:r w:rsidRPr="0086104E">
        <w:rPr>
          <w:rStyle w:val="hardreadability"/>
          <w:rFonts w:ascii="Calibri" w:hAnsi="Calibri" w:cs="Calibri"/>
          <w:sz w:val="20"/>
          <w:szCs w:val="20"/>
        </w:rPr>
        <w:t>It's a simple way to publish static webpages through a gateway where you can upload your own</w:t>
      </w:r>
      <w:r w:rsidR="00B6550E" w:rsidRPr="0086104E">
        <w:rPr>
          <w:rStyle w:val="hardreadability"/>
          <w:rFonts w:ascii="Calibri" w:hAnsi="Calibri" w:cs="Calibri"/>
          <w:sz w:val="20"/>
          <w:szCs w:val="20"/>
        </w:rPr>
        <w:t xml:space="preserve"> data and manage it all from one place</w:t>
      </w:r>
      <w:r w:rsidRPr="0086104E">
        <w:rPr>
          <w:rStyle w:val="hardreadability"/>
          <w:rFonts w:ascii="Calibri" w:hAnsi="Calibri" w:cs="Calibri"/>
          <w:sz w:val="20"/>
          <w:szCs w:val="20"/>
        </w:rPr>
        <w:t>.</w:t>
      </w:r>
    </w:p>
    <w:p w14:paraId="72BCDEED" w14:textId="4BF64437" w:rsidR="00626665" w:rsidRPr="0086104E" w:rsidRDefault="00626665" w:rsidP="00D15EA8">
      <w:pPr>
        <w:rPr>
          <w:rFonts w:ascii="Calibri" w:hAnsi="Calibri" w:cs="Calibri"/>
          <w:b/>
          <w:bCs/>
          <w:sz w:val="22"/>
          <w:szCs w:val="22"/>
        </w:rPr>
      </w:pPr>
      <w:r w:rsidRPr="0086104E">
        <w:rPr>
          <w:rFonts w:ascii="Calibri" w:hAnsi="Calibri" w:cs="Calibri"/>
          <w:b/>
          <w:bCs/>
          <w:sz w:val="22"/>
          <w:szCs w:val="22"/>
        </w:rPr>
        <w:t>Pros:</w:t>
      </w:r>
    </w:p>
    <w:p w14:paraId="52C10D9A" w14:textId="7139C1FA" w:rsidR="00626665" w:rsidRPr="0086104E" w:rsidRDefault="00957F58" w:rsidP="00626665">
      <w:pPr>
        <w:pStyle w:val="ListParagraph"/>
        <w:numPr>
          <w:ilvl w:val="0"/>
          <w:numId w:val="21"/>
        </w:numPr>
        <w:rPr>
          <w:rFonts w:ascii="Calibri" w:hAnsi="Calibri" w:cs="Calibri"/>
          <w:sz w:val="20"/>
          <w:szCs w:val="20"/>
        </w:rPr>
      </w:pPr>
      <w:r w:rsidRPr="0086104E">
        <w:rPr>
          <w:rFonts w:ascii="Calibri" w:hAnsi="Calibri" w:cs="Calibri"/>
          <w:b/>
          <w:bCs/>
          <w:sz w:val="20"/>
          <w:szCs w:val="20"/>
        </w:rPr>
        <w:t>Easy to deploy</w:t>
      </w:r>
      <w:r w:rsidR="00626665" w:rsidRPr="0086104E">
        <w:rPr>
          <w:rFonts w:ascii="Calibri" w:hAnsi="Calibri" w:cs="Calibri"/>
          <w:b/>
          <w:bCs/>
          <w:sz w:val="20"/>
          <w:szCs w:val="20"/>
        </w:rPr>
        <w:t>.</w:t>
      </w:r>
      <w:r w:rsidR="00626665" w:rsidRPr="0086104E">
        <w:rPr>
          <w:rFonts w:ascii="Calibri" w:hAnsi="Calibri" w:cs="Calibri"/>
          <w:sz w:val="20"/>
          <w:szCs w:val="20"/>
        </w:rPr>
        <w:t xml:space="preserve"> </w:t>
      </w:r>
      <w:r w:rsidRPr="0086104E">
        <w:rPr>
          <w:rFonts w:ascii="Calibri" w:hAnsi="Calibri" w:cs="Calibri"/>
          <w:sz w:val="20"/>
          <w:szCs w:val="20"/>
        </w:rPr>
        <w:t>As easy as creating an account</w:t>
      </w:r>
      <w:r w:rsidR="006A4880" w:rsidRPr="0086104E">
        <w:rPr>
          <w:rFonts w:ascii="Calibri" w:hAnsi="Calibri" w:cs="Calibri"/>
          <w:sz w:val="20"/>
          <w:szCs w:val="20"/>
        </w:rPr>
        <w:t>, you can just directly upload your files and publish it within a few clicks. It could be fastest option on the market.</w:t>
      </w:r>
    </w:p>
    <w:p w14:paraId="5333AF2D" w14:textId="562AA0CE" w:rsidR="00626665" w:rsidRPr="0086104E" w:rsidRDefault="000F27F1" w:rsidP="00626665">
      <w:pPr>
        <w:pStyle w:val="ListParagraph"/>
        <w:numPr>
          <w:ilvl w:val="0"/>
          <w:numId w:val="21"/>
        </w:numPr>
        <w:rPr>
          <w:rFonts w:ascii="Calibri" w:hAnsi="Calibri" w:cs="Calibri"/>
          <w:sz w:val="20"/>
          <w:szCs w:val="20"/>
        </w:rPr>
      </w:pPr>
      <w:r w:rsidRPr="0086104E">
        <w:rPr>
          <w:rFonts w:ascii="Calibri" w:hAnsi="Calibri" w:cs="Calibri"/>
          <w:b/>
          <w:bCs/>
          <w:sz w:val="20"/>
          <w:szCs w:val="20"/>
        </w:rPr>
        <w:t>Free for personal websites.</w:t>
      </w:r>
      <w:r w:rsidR="00626665" w:rsidRPr="0086104E">
        <w:rPr>
          <w:rFonts w:ascii="Calibri" w:hAnsi="Calibri" w:cs="Calibri"/>
          <w:b/>
          <w:bCs/>
          <w:sz w:val="20"/>
          <w:szCs w:val="20"/>
        </w:rPr>
        <w:t xml:space="preserve"> </w:t>
      </w:r>
      <w:r w:rsidRPr="0086104E">
        <w:rPr>
          <w:rFonts w:ascii="Calibri" w:hAnsi="Calibri" w:cs="Calibri"/>
          <w:sz w:val="20"/>
          <w:szCs w:val="20"/>
        </w:rPr>
        <w:t>If you are an independent or</w:t>
      </w:r>
      <w:r w:rsidR="00457DAE" w:rsidRPr="0086104E">
        <w:rPr>
          <w:rFonts w:ascii="Calibri" w:hAnsi="Calibri" w:cs="Calibri"/>
          <w:sz w:val="20"/>
          <w:szCs w:val="20"/>
        </w:rPr>
        <w:t xml:space="preserve"> just using it for personal use, it’s all free!</w:t>
      </w:r>
    </w:p>
    <w:p w14:paraId="00D43036" w14:textId="2D760AEE" w:rsidR="00626665" w:rsidRPr="0086104E" w:rsidRDefault="00457DAE" w:rsidP="00626665">
      <w:pPr>
        <w:pStyle w:val="ListParagraph"/>
        <w:numPr>
          <w:ilvl w:val="0"/>
          <w:numId w:val="21"/>
        </w:numPr>
        <w:rPr>
          <w:rFonts w:ascii="Calibri" w:hAnsi="Calibri" w:cs="Calibri"/>
          <w:sz w:val="20"/>
          <w:szCs w:val="20"/>
        </w:rPr>
      </w:pPr>
      <w:r w:rsidRPr="0086104E">
        <w:rPr>
          <w:rStyle w:val="css-rsz8c"/>
          <w:rFonts w:ascii="Calibri" w:hAnsi="Calibri" w:cs="Calibri"/>
          <w:b/>
          <w:bCs/>
          <w:sz w:val="20"/>
          <w:szCs w:val="20"/>
        </w:rPr>
        <w:t>Fastest static hosting and continuous deployments</w:t>
      </w:r>
      <w:r w:rsidR="00626665" w:rsidRPr="0086104E">
        <w:rPr>
          <w:rFonts w:ascii="Calibri" w:hAnsi="Calibri" w:cs="Calibri"/>
          <w:b/>
          <w:bCs/>
          <w:sz w:val="20"/>
          <w:szCs w:val="20"/>
        </w:rPr>
        <w:t xml:space="preserve">. </w:t>
      </w:r>
      <w:r w:rsidRPr="0086104E">
        <w:rPr>
          <w:rFonts w:ascii="Calibri" w:hAnsi="Calibri" w:cs="Calibri"/>
          <w:sz w:val="20"/>
          <w:szCs w:val="20"/>
        </w:rPr>
        <w:t>As it says, you can’t beat the speed of Netlify.</w:t>
      </w:r>
    </w:p>
    <w:p w14:paraId="674A3971" w14:textId="77777777" w:rsidR="00626665" w:rsidRPr="0086104E" w:rsidRDefault="00626665" w:rsidP="00626665">
      <w:pPr>
        <w:rPr>
          <w:rFonts w:ascii="Calibri" w:hAnsi="Calibri" w:cs="Calibri"/>
          <w:b/>
          <w:bCs/>
          <w:sz w:val="20"/>
          <w:szCs w:val="20"/>
        </w:rPr>
      </w:pPr>
      <w:r w:rsidRPr="0086104E">
        <w:rPr>
          <w:rFonts w:ascii="Calibri" w:hAnsi="Calibri" w:cs="Calibri"/>
          <w:b/>
          <w:bCs/>
          <w:sz w:val="20"/>
          <w:szCs w:val="20"/>
        </w:rPr>
        <w:t xml:space="preserve">Cons: </w:t>
      </w:r>
    </w:p>
    <w:p w14:paraId="258A9C3D" w14:textId="695D5D73" w:rsidR="00626665" w:rsidRPr="0086104E" w:rsidRDefault="00C373B7" w:rsidP="00626665">
      <w:pPr>
        <w:pStyle w:val="ListParagraph"/>
        <w:numPr>
          <w:ilvl w:val="0"/>
          <w:numId w:val="22"/>
        </w:numPr>
        <w:rPr>
          <w:rFonts w:ascii="Calibri" w:hAnsi="Calibri" w:cs="Calibri"/>
          <w:sz w:val="20"/>
          <w:szCs w:val="20"/>
        </w:rPr>
      </w:pPr>
      <w:r w:rsidRPr="0086104E">
        <w:rPr>
          <w:rFonts w:ascii="Calibri" w:hAnsi="Calibri" w:cs="Calibri"/>
          <w:b/>
          <w:bCs/>
          <w:sz w:val="20"/>
          <w:szCs w:val="20"/>
        </w:rPr>
        <w:t>Data limits to free users</w:t>
      </w:r>
      <w:r w:rsidR="00626665" w:rsidRPr="0086104E">
        <w:rPr>
          <w:rFonts w:ascii="Calibri" w:hAnsi="Calibri" w:cs="Calibri"/>
          <w:sz w:val="20"/>
          <w:szCs w:val="20"/>
        </w:rPr>
        <w:t xml:space="preserve">. </w:t>
      </w:r>
      <w:r w:rsidRPr="0086104E">
        <w:rPr>
          <w:rFonts w:ascii="Calibri" w:hAnsi="Calibri" w:cs="Calibri"/>
          <w:sz w:val="20"/>
          <w:szCs w:val="20"/>
        </w:rPr>
        <w:t xml:space="preserve">With the restriction on how much you can upload you may run out of space to put your data </w:t>
      </w:r>
      <w:r w:rsidR="00CA3D13" w:rsidRPr="0086104E">
        <w:rPr>
          <w:rFonts w:ascii="Calibri" w:hAnsi="Calibri" w:cs="Calibri"/>
          <w:sz w:val="20"/>
          <w:szCs w:val="20"/>
        </w:rPr>
        <w:t>depending on your needs.</w:t>
      </w:r>
    </w:p>
    <w:p w14:paraId="43B6B144" w14:textId="77777777" w:rsidR="00626665" w:rsidRPr="0086104E" w:rsidRDefault="00626665" w:rsidP="00B836A8">
      <w:pPr>
        <w:rPr>
          <w:rFonts w:ascii="Calibri" w:hAnsi="Calibri" w:cs="Calibri"/>
          <w:sz w:val="20"/>
          <w:szCs w:val="20"/>
        </w:rPr>
      </w:pPr>
    </w:p>
    <w:p w14:paraId="7ADEB085" w14:textId="77777777" w:rsidR="0086104E" w:rsidRDefault="0086104E" w:rsidP="00081370">
      <w:pPr>
        <w:pStyle w:val="Heading2"/>
        <w:rPr>
          <w:rFonts w:ascii="Calibri" w:hAnsi="Calibri" w:cs="Calibri"/>
          <w:sz w:val="28"/>
          <w:szCs w:val="20"/>
        </w:rPr>
      </w:pPr>
    </w:p>
    <w:p w14:paraId="0B305AB0" w14:textId="77777777" w:rsidR="0086104E" w:rsidRDefault="0086104E" w:rsidP="00081370">
      <w:pPr>
        <w:pStyle w:val="Heading2"/>
        <w:rPr>
          <w:rFonts w:ascii="Calibri" w:hAnsi="Calibri" w:cs="Calibri"/>
          <w:sz w:val="28"/>
          <w:szCs w:val="20"/>
        </w:rPr>
      </w:pPr>
    </w:p>
    <w:p w14:paraId="52F3E513" w14:textId="4C26E51D" w:rsidR="00081370" w:rsidRPr="00CC2568" w:rsidRDefault="00081370" w:rsidP="00081370">
      <w:pPr>
        <w:pStyle w:val="Heading2"/>
        <w:rPr>
          <w:rFonts w:ascii="Calibri" w:hAnsi="Calibri" w:cs="Calibri"/>
          <w:sz w:val="32"/>
          <w:szCs w:val="22"/>
        </w:rPr>
      </w:pPr>
      <w:r w:rsidRPr="00CC2568">
        <w:rPr>
          <w:rFonts w:ascii="Calibri" w:hAnsi="Calibri" w:cs="Calibri"/>
          <w:sz w:val="32"/>
          <w:szCs w:val="22"/>
        </w:rPr>
        <w:t>personal thoughts</w:t>
      </w:r>
    </w:p>
    <w:p w14:paraId="2D95154E" w14:textId="1E538699" w:rsidR="00626665" w:rsidRPr="0086104E" w:rsidRDefault="00C851E7" w:rsidP="00E51CD4">
      <w:pPr>
        <w:ind w:left="720"/>
        <w:rPr>
          <w:rFonts w:ascii="Calibri" w:hAnsi="Calibri" w:cs="Calibri"/>
          <w:sz w:val="20"/>
          <w:szCs w:val="20"/>
        </w:rPr>
      </w:pPr>
      <w:r w:rsidRPr="0086104E">
        <w:rPr>
          <w:rFonts w:ascii="Calibri" w:hAnsi="Calibri" w:cs="Calibri"/>
          <w:sz w:val="20"/>
          <w:szCs w:val="20"/>
        </w:rPr>
        <w:t xml:space="preserve">As simple as drag and drop, you can just create an account and it works. Its not very detailed in anything besides that </w:t>
      </w:r>
      <w:r w:rsidR="00E51CD4" w:rsidRPr="0086104E">
        <w:rPr>
          <w:rFonts w:ascii="Calibri" w:hAnsi="Calibri" w:cs="Calibri"/>
          <w:sz w:val="20"/>
          <w:szCs w:val="20"/>
        </w:rPr>
        <w:t xml:space="preserve">so if you had certain requirements you would have to use something more complex. Overall, very easy to understand and use. </w:t>
      </w:r>
    </w:p>
    <w:p w14:paraId="2E201F24" w14:textId="606CC06E" w:rsidR="00626665" w:rsidRPr="0086104E" w:rsidRDefault="006F4CD8" w:rsidP="00626665">
      <w:pPr>
        <w:pStyle w:val="Heading1"/>
        <w:rPr>
          <w:rFonts w:ascii="Calibri" w:hAnsi="Calibri" w:cs="Calibri"/>
          <w:sz w:val="48"/>
          <w:szCs w:val="22"/>
        </w:rPr>
      </w:pPr>
      <w:r w:rsidRPr="0086104E">
        <w:rPr>
          <w:rFonts w:ascii="Calibri" w:hAnsi="Calibri" w:cs="Calibri"/>
          <w:sz w:val="48"/>
          <w:szCs w:val="22"/>
        </w:rPr>
        <w:lastRenderedPageBreak/>
        <w:t>s3 bucket</w:t>
      </w:r>
    </w:p>
    <w:p w14:paraId="2DFF45EF" w14:textId="77777777" w:rsidR="008F4797" w:rsidRPr="0086104E" w:rsidRDefault="008F4797" w:rsidP="00626665">
      <w:pPr>
        <w:pStyle w:val="Heading1"/>
        <w:rPr>
          <w:rFonts w:ascii="Calibri" w:hAnsi="Calibri" w:cs="Calibri"/>
          <w:sz w:val="20"/>
          <w:szCs w:val="20"/>
        </w:rPr>
      </w:pPr>
    </w:p>
    <w:p w14:paraId="2157813F" w14:textId="77777777" w:rsidR="00626665" w:rsidRPr="00CC2568" w:rsidRDefault="00626665" w:rsidP="00626665">
      <w:pPr>
        <w:pStyle w:val="Heading2"/>
        <w:rPr>
          <w:rFonts w:ascii="Calibri" w:hAnsi="Calibri" w:cs="Calibri"/>
          <w:sz w:val="32"/>
          <w:szCs w:val="22"/>
        </w:rPr>
      </w:pPr>
      <w:r w:rsidRPr="00CC2568">
        <w:rPr>
          <w:rFonts w:ascii="Calibri" w:hAnsi="Calibri" w:cs="Calibri"/>
          <w:sz w:val="32"/>
          <w:szCs w:val="22"/>
        </w:rPr>
        <w:t>Evaulation report</w:t>
      </w:r>
    </w:p>
    <w:p w14:paraId="067F812B" w14:textId="3169BE5F" w:rsidR="00626665" w:rsidRPr="0086104E" w:rsidRDefault="008F4797" w:rsidP="00626665">
      <w:pPr>
        <w:pStyle w:val="ListNumber"/>
        <w:numPr>
          <w:ilvl w:val="0"/>
          <w:numId w:val="0"/>
        </w:numPr>
        <w:ind w:left="576"/>
        <w:rPr>
          <w:rFonts w:ascii="Calibri" w:hAnsi="Calibri" w:cs="Calibri"/>
          <w:sz w:val="20"/>
          <w:szCs w:val="20"/>
        </w:rPr>
      </w:pPr>
      <w:r w:rsidRPr="0086104E">
        <w:rPr>
          <w:rFonts w:ascii="Calibri" w:hAnsi="Calibri" w:cs="Calibri"/>
          <w:sz w:val="20"/>
          <w:szCs w:val="20"/>
        </w:rPr>
        <w:t>Also known as Amazon s3</w:t>
      </w:r>
      <w:r w:rsidR="00FA2BA5" w:rsidRPr="0086104E">
        <w:rPr>
          <w:rFonts w:ascii="Calibri" w:hAnsi="Calibri" w:cs="Calibri"/>
          <w:sz w:val="20"/>
          <w:szCs w:val="20"/>
        </w:rPr>
        <w:t xml:space="preserve"> (Amazon Simple Storage Services) </w:t>
      </w:r>
      <w:r w:rsidR="00FA2BA5" w:rsidRPr="0086104E">
        <w:rPr>
          <w:rStyle w:val="hgkelc"/>
          <w:rFonts w:ascii="Calibri" w:hAnsi="Calibri" w:cs="Calibri"/>
          <w:sz w:val="20"/>
          <w:szCs w:val="20"/>
        </w:rPr>
        <w:t>is an object storage service offering industry-leading scalability, data availability, security, and performance.</w:t>
      </w:r>
      <w:r w:rsidR="00911360" w:rsidRPr="0086104E">
        <w:rPr>
          <w:rStyle w:val="hgkelc"/>
          <w:rFonts w:ascii="Calibri" w:hAnsi="Calibri" w:cs="Calibri"/>
          <w:sz w:val="20"/>
          <w:szCs w:val="20"/>
        </w:rPr>
        <w:t xml:space="preserve"> </w:t>
      </w:r>
      <w:r w:rsidR="00911360" w:rsidRPr="0086104E">
        <w:rPr>
          <w:rFonts w:ascii="Calibri" w:hAnsi="Calibri" w:cs="Calibri"/>
          <w:sz w:val="20"/>
          <w:szCs w:val="20"/>
        </w:rPr>
        <w:t>Amazon S3 bucket is a public cloud storage resource available in Amazon Web Services' (AWS) Simple Storage Service (S3), an object storage offering. Amazon S3 buckets, which are like file folders, store objects and publish content.</w:t>
      </w:r>
    </w:p>
    <w:p w14:paraId="648AFC40" w14:textId="77777777" w:rsidR="00626665" w:rsidRPr="0086104E" w:rsidRDefault="00626665" w:rsidP="00626665">
      <w:pPr>
        <w:rPr>
          <w:rFonts w:ascii="Calibri" w:hAnsi="Calibri" w:cs="Calibri"/>
          <w:b/>
          <w:bCs/>
          <w:sz w:val="20"/>
          <w:szCs w:val="20"/>
        </w:rPr>
      </w:pPr>
      <w:r w:rsidRPr="0086104E">
        <w:rPr>
          <w:rFonts w:ascii="Calibri" w:hAnsi="Calibri" w:cs="Calibri"/>
          <w:b/>
          <w:bCs/>
          <w:sz w:val="22"/>
          <w:szCs w:val="22"/>
        </w:rPr>
        <w:t>Pros:</w:t>
      </w:r>
    </w:p>
    <w:p w14:paraId="53DA9531" w14:textId="77777777" w:rsidR="00974E21" w:rsidRPr="0086104E" w:rsidRDefault="00974E21" w:rsidP="00626665">
      <w:pPr>
        <w:pStyle w:val="ListParagraph"/>
        <w:numPr>
          <w:ilvl w:val="0"/>
          <w:numId w:val="21"/>
        </w:numPr>
        <w:rPr>
          <w:rFonts w:ascii="Calibri" w:hAnsi="Calibri" w:cs="Calibri"/>
          <w:sz w:val="20"/>
          <w:szCs w:val="20"/>
        </w:rPr>
      </w:pPr>
      <w:r w:rsidRPr="0086104E">
        <w:rPr>
          <w:rFonts w:ascii="Calibri" w:hAnsi="Calibri" w:cs="Calibri"/>
          <w:b/>
          <w:bCs/>
          <w:sz w:val="20"/>
          <w:szCs w:val="20"/>
        </w:rPr>
        <w:t>Extensive documentation</w:t>
      </w:r>
      <w:r w:rsidRPr="0086104E">
        <w:rPr>
          <w:rFonts w:ascii="Calibri" w:hAnsi="Calibri" w:cs="Calibri"/>
          <w:sz w:val="20"/>
          <w:szCs w:val="20"/>
        </w:rPr>
        <w:t>. Not only API Reference guides but also tutorials and videos to perform every possible task</w:t>
      </w:r>
    </w:p>
    <w:p w14:paraId="2C2B5AD5" w14:textId="77777777" w:rsidR="00E67141" w:rsidRPr="0086104E" w:rsidRDefault="00E67141" w:rsidP="00626665">
      <w:pPr>
        <w:pStyle w:val="ListParagraph"/>
        <w:numPr>
          <w:ilvl w:val="0"/>
          <w:numId w:val="21"/>
        </w:numPr>
        <w:rPr>
          <w:rFonts w:ascii="Calibri" w:hAnsi="Calibri" w:cs="Calibri"/>
          <w:sz w:val="20"/>
          <w:szCs w:val="20"/>
        </w:rPr>
      </w:pPr>
      <w:r w:rsidRPr="0086104E">
        <w:rPr>
          <w:rFonts w:ascii="Calibri" w:hAnsi="Calibri" w:cs="Calibri"/>
          <w:b/>
          <w:bCs/>
          <w:sz w:val="20"/>
          <w:szCs w:val="20"/>
        </w:rPr>
        <w:t>Stability and peace of mind</w:t>
      </w:r>
      <w:r w:rsidRPr="0086104E">
        <w:rPr>
          <w:rFonts w:ascii="Calibri" w:hAnsi="Calibri" w:cs="Calibri"/>
          <w:sz w:val="20"/>
          <w:szCs w:val="20"/>
        </w:rPr>
        <w:t>. Amazon S3 is not going to close anytime soon</w:t>
      </w:r>
    </w:p>
    <w:p w14:paraId="08C4AE36" w14:textId="01CA9063" w:rsidR="00E67141" w:rsidRPr="0086104E" w:rsidRDefault="00E67141" w:rsidP="00626665">
      <w:pPr>
        <w:pStyle w:val="ListParagraph"/>
        <w:numPr>
          <w:ilvl w:val="0"/>
          <w:numId w:val="21"/>
        </w:numPr>
        <w:rPr>
          <w:rFonts w:ascii="Calibri" w:hAnsi="Calibri" w:cs="Calibri"/>
          <w:sz w:val="20"/>
          <w:szCs w:val="20"/>
        </w:rPr>
      </w:pPr>
      <w:r w:rsidRPr="0086104E">
        <w:rPr>
          <w:rFonts w:ascii="Calibri" w:hAnsi="Calibri" w:cs="Calibri"/>
          <w:b/>
          <w:bCs/>
          <w:sz w:val="20"/>
          <w:szCs w:val="20"/>
        </w:rPr>
        <w:t>Easy to integrate with other AWS products</w:t>
      </w:r>
      <w:r w:rsidRPr="0086104E">
        <w:rPr>
          <w:rFonts w:ascii="Calibri" w:hAnsi="Calibri" w:cs="Calibri"/>
          <w:sz w:val="20"/>
          <w:szCs w:val="20"/>
        </w:rPr>
        <w:t xml:space="preserve"> much like other big brand studios, you can easily access and collaborate with other types of software amazon offers.</w:t>
      </w:r>
    </w:p>
    <w:p w14:paraId="46477554" w14:textId="5697632E" w:rsidR="00626665" w:rsidRPr="0086104E" w:rsidRDefault="00626665" w:rsidP="00626665">
      <w:pPr>
        <w:rPr>
          <w:rFonts w:ascii="Calibri" w:hAnsi="Calibri" w:cs="Calibri"/>
          <w:b/>
          <w:bCs/>
          <w:sz w:val="20"/>
          <w:szCs w:val="20"/>
        </w:rPr>
      </w:pPr>
      <w:r w:rsidRPr="0086104E">
        <w:rPr>
          <w:rFonts w:ascii="Calibri" w:hAnsi="Calibri" w:cs="Calibri"/>
          <w:b/>
          <w:bCs/>
          <w:sz w:val="20"/>
          <w:szCs w:val="20"/>
        </w:rPr>
        <w:t xml:space="preserve">Cons: </w:t>
      </w:r>
    </w:p>
    <w:p w14:paraId="3E6CDF72" w14:textId="1F247CFC" w:rsidR="00626665" w:rsidRPr="0086104E" w:rsidRDefault="00E950A3" w:rsidP="00626665">
      <w:pPr>
        <w:pStyle w:val="ListParagraph"/>
        <w:numPr>
          <w:ilvl w:val="0"/>
          <w:numId w:val="22"/>
        </w:numPr>
        <w:rPr>
          <w:rFonts w:ascii="Calibri" w:hAnsi="Calibri" w:cs="Calibri"/>
          <w:sz w:val="20"/>
          <w:szCs w:val="20"/>
        </w:rPr>
      </w:pPr>
      <w:r w:rsidRPr="0086104E">
        <w:rPr>
          <w:rFonts w:ascii="Calibri" w:hAnsi="Calibri" w:cs="Calibri"/>
          <w:b/>
          <w:bCs/>
          <w:sz w:val="20"/>
          <w:szCs w:val="20"/>
        </w:rPr>
        <w:t>they require the “AWS Support Plan,” which it’s billed separately</w:t>
      </w:r>
      <w:r w:rsidRPr="0086104E">
        <w:rPr>
          <w:rFonts w:ascii="Calibri" w:hAnsi="Calibri" w:cs="Calibri"/>
          <w:sz w:val="20"/>
          <w:szCs w:val="20"/>
        </w:rPr>
        <w:t xml:space="preserve"> (around 29 USD per month)</w:t>
      </w:r>
      <w:r w:rsidR="00D647AF" w:rsidRPr="0086104E">
        <w:rPr>
          <w:rFonts w:ascii="Calibri" w:hAnsi="Calibri" w:cs="Calibri"/>
          <w:sz w:val="20"/>
          <w:szCs w:val="20"/>
        </w:rPr>
        <w:t>.</w:t>
      </w:r>
    </w:p>
    <w:p w14:paraId="71C500A3" w14:textId="1A2C1B64" w:rsidR="00626665" w:rsidRPr="0086104E" w:rsidRDefault="007427E1" w:rsidP="00626665">
      <w:pPr>
        <w:pStyle w:val="ListParagraph"/>
        <w:numPr>
          <w:ilvl w:val="0"/>
          <w:numId w:val="22"/>
        </w:numPr>
        <w:rPr>
          <w:rFonts w:ascii="Calibri" w:hAnsi="Calibri" w:cs="Calibri"/>
          <w:sz w:val="20"/>
          <w:szCs w:val="20"/>
        </w:rPr>
      </w:pPr>
      <w:r w:rsidRPr="0086104E">
        <w:rPr>
          <w:rFonts w:ascii="Calibri" w:hAnsi="Calibri" w:cs="Calibri"/>
          <w:b/>
          <w:bCs/>
          <w:sz w:val="20"/>
          <w:szCs w:val="20"/>
        </w:rPr>
        <w:t>It has a complex pricing schema</w:t>
      </w:r>
      <w:r w:rsidRPr="0086104E">
        <w:rPr>
          <w:rFonts w:ascii="Calibri" w:hAnsi="Calibri" w:cs="Calibri"/>
          <w:sz w:val="20"/>
          <w:szCs w:val="20"/>
        </w:rPr>
        <w:t xml:space="preserve">. Even more complex when we use the Glacier storage class that has both retrieval time and cost per </w:t>
      </w:r>
      <w:r w:rsidR="00295824" w:rsidRPr="0086104E">
        <w:rPr>
          <w:rFonts w:ascii="Calibri" w:hAnsi="Calibri" w:cs="Calibri"/>
          <w:sz w:val="20"/>
          <w:szCs w:val="20"/>
        </w:rPr>
        <w:t>request.</w:t>
      </w:r>
    </w:p>
    <w:p w14:paraId="58DC321C" w14:textId="4290B651" w:rsidR="007427E1" w:rsidRPr="0086104E" w:rsidRDefault="00D647AF" w:rsidP="00626665">
      <w:pPr>
        <w:pStyle w:val="ListParagraph"/>
        <w:numPr>
          <w:ilvl w:val="0"/>
          <w:numId w:val="22"/>
        </w:numPr>
        <w:rPr>
          <w:rFonts w:ascii="Calibri" w:hAnsi="Calibri" w:cs="Calibri"/>
          <w:sz w:val="20"/>
          <w:szCs w:val="20"/>
        </w:rPr>
      </w:pPr>
      <w:r w:rsidRPr="0086104E">
        <w:rPr>
          <w:rFonts w:ascii="Calibri" w:hAnsi="Calibri" w:cs="Calibri"/>
          <w:sz w:val="20"/>
          <w:szCs w:val="20"/>
        </w:rPr>
        <w:t xml:space="preserve">For beginners using the web interface, it might be “not so intuitive” to set up bucket permissions as </w:t>
      </w:r>
      <w:r w:rsidRPr="0086104E">
        <w:rPr>
          <w:rFonts w:ascii="Calibri" w:hAnsi="Calibri" w:cs="Calibri"/>
          <w:b/>
          <w:bCs/>
          <w:sz w:val="20"/>
          <w:szCs w:val="20"/>
        </w:rPr>
        <w:t>it requires configuring additional AWS services</w:t>
      </w:r>
    </w:p>
    <w:p w14:paraId="76E33967" w14:textId="77777777" w:rsidR="00081370" w:rsidRPr="0086104E" w:rsidRDefault="00081370" w:rsidP="00081370">
      <w:pPr>
        <w:pStyle w:val="Heading2"/>
        <w:rPr>
          <w:rFonts w:ascii="Calibri" w:hAnsi="Calibri" w:cs="Calibri"/>
          <w:sz w:val="28"/>
          <w:szCs w:val="20"/>
        </w:rPr>
      </w:pPr>
    </w:p>
    <w:p w14:paraId="5214F378" w14:textId="40C5949E" w:rsidR="00081370" w:rsidRPr="00CC2568" w:rsidRDefault="00081370" w:rsidP="00081370">
      <w:pPr>
        <w:pStyle w:val="Heading2"/>
        <w:rPr>
          <w:rFonts w:ascii="Calibri" w:hAnsi="Calibri" w:cs="Calibri"/>
          <w:sz w:val="32"/>
          <w:szCs w:val="22"/>
        </w:rPr>
      </w:pPr>
      <w:r w:rsidRPr="00CC2568">
        <w:rPr>
          <w:rFonts w:ascii="Calibri" w:hAnsi="Calibri" w:cs="Calibri"/>
          <w:sz w:val="32"/>
          <w:szCs w:val="22"/>
        </w:rPr>
        <w:t>personal thoughts</w:t>
      </w:r>
    </w:p>
    <w:p w14:paraId="0053E90C" w14:textId="0AEEFDD9" w:rsidR="00626665" w:rsidRPr="0086104E" w:rsidRDefault="0030121B" w:rsidP="0024446C">
      <w:pPr>
        <w:ind w:left="720"/>
        <w:rPr>
          <w:rFonts w:ascii="Calibri" w:hAnsi="Calibri" w:cs="Calibri"/>
          <w:sz w:val="20"/>
          <w:szCs w:val="20"/>
        </w:rPr>
      </w:pPr>
      <w:r w:rsidRPr="0086104E">
        <w:rPr>
          <w:rFonts w:ascii="Calibri" w:hAnsi="Calibri" w:cs="Calibri"/>
          <w:sz w:val="20"/>
          <w:szCs w:val="20"/>
        </w:rPr>
        <w:t xml:space="preserve">AWS S3 ticks all the boxes if you have a larger pool of needs and requirements. It can be a little overwhelming at first to use, but once you figure out what you are doing it is very detailed in </w:t>
      </w:r>
      <w:r w:rsidR="0024446C" w:rsidRPr="0086104E">
        <w:rPr>
          <w:rFonts w:ascii="Calibri" w:hAnsi="Calibri" w:cs="Calibri"/>
          <w:sz w:val="20"/>
          <w:szCs w:val="20"/>
        </w:rPr>
        <w:t xml:space="preserve">its deployment. You can get </w:t>
      </w:r>
      <w:r w:rsidR="0086104E" w:rsidRPr="0086104E">
        <w:rPr>
          <w:rFonts w:ascii="Calibri" w:hAnsi="Calibri" w:cs="Calibri"/>
          <w:sz w:val="20"/>
          <w:szCs w:val="20"/>
        </w:rPr>
        <w:t>many</w:t>
      </w:r>
      <w:r w:rsidR="0024446C" w:rsidRPr="0086104E">
        <w:rPr>
          <w:rFonts w:ascii="Calibri" w:hAnsi="Calibri" w:cs="Calibri"/>
          <w:sz w:val="20"/>
          <w:szCs w:val="20"/>
        </w:rPr>
        <w:t xml:space="preserve"> customizable features to your </w:t>
      </w:r>
      <w:r w:rsidR="0086104E" w:rsidRPr="0086104E">
        <w:rPr>
          <w:rFonts w:ascii="Calibri" w:hAnsi="Calibri" w:cs="Calibri"/>
          <w:sz w:val="20"/>
          <w:szCs w:val="20"/>
        </w:rPr>
        <w:t>website. Overall, the speed which it uploaded up I could access it would much faster.</w:t>
      </w:r>
    </w:p>
    <w:p w14:paraId="0B60D0AB" w14:textId="77777777" w:rsidR="00304B6C" w:rsidRPr="00CC2568" w:rsidRDefault="00304B6C" w:rsidP="00304B6C">
      <w:pPr>
        <w:pStyle w:val="Heading3"/>
        <w:rPr>
          <w:sz w:val="48"/>
          <w:szCs w:val="40"/>
        </w:rPr>
      </w:pPr>
      <w:r w:rsidRPr="00CC2568">
        <w:rPr>
          <w:sz w:val="48"/>
          <w:szCs w:val="40"/>
        </w:rPr>
        <w:lastRenderedPageBreak/>
        <w:t>Use cases – GitHub Pages</w:t>
      </w:r>
    </w:p>
    <w:p w14:paraId="1C31DF8E" w14:textId="6F3D704C" w:rsidR="00304B6C" w:rsidRDefault="00304B6C" w:rsidP="00304B6C">
      <w:pPr>
        <w:pStyle w:val="ListParagraph"/>
        <w:numPr>
          <w:ilvl w:val="0"/>
          <w:numId w:val="23"/>
        </w:numPr>
      </w:pPr>
      <w:r>
        <w:t>It’s great for intermediate users who have a moderate idea about how publishing works, once you know how to use a repository it can be as easy as a click of a button to upload</w:t>
      </w:r>
    </w:p>
    <w:p w14:paraId="4059FD3D" w14:textId="77777777" w:rsidR="00304B6C" w:rsidRDefault="00304B6C" w:rsidP="00304B6C">
      <w:pPr>
        <w:pStyle w:val="ListParagraph"/>
        <w:numPr>
          <w:ilvl w:val="0"/>
          <w:numId w:val="23"/>
        </w:numPr>
      </w:pPr>
      <w:r>
        <w:t>Small number of customizable features that allow for a tailored finished product</w:t>
      </w:r>
    </w:p>
    <w:p w14:paraId="5754DEE8" w14:textId="77777777" w:rsidR="00304B6C" w:rsidRDefault="00304B6C" w:rsidP="00304B6C">
      <w:pPr>
        <w:pStyle w:val="ListParagraph"/>
        <w:numPr>
          <w:ilvl w:val="0"/>
          <w:numId w:val="23"/>
        </w:numPr>
      </w:pPr>
      <w:r>
        <w:t>If you just want to upload a website and not pay, it’s a great service</w:t>
      </w:r>
    </w:p>
    <w:p w14:paraId="6DF84AA3" w14:textId="77777777" w:rsidR="00304B6C" w:rsidRPr="00CC2568" w:rsidRDefault="00304B6C" w:rsidP="00304B6C">
      <w:pPr>
        <w:pStyle w:val="Heading3"/>
        <w:rPr>
          <w:sz w:val="48"/>
          <w:szCs w:val="40"/>
        </w:rPr>
      </w:pPr>
      <w:r w:rsidRPr="00CC2568">
        <w:rPr>
          <w:sz w:val="48"/>
          <w:szCs w:val="40"/>
        </w:rPr>
        <w:t>Use cases – Netlify</w:t>
      </w:r>
    </w:p>
    <w:p w14:paraId="69543FAE" w14:textId="77777777" w:rsidR="00304B6C" w:rsidRDefault="00304B6C" w:rsidP="00304B6C">
      <w:pPr>
        <w:pStyle w:val="ListParagraph"/>
        <w:numPr>
          <w:ilvl w:val="0"/>
          <w:numId w:val="24"/>
        </w:numPr>
      </w:pPr>
      <w:r>
        <w:t>A quick and easy deploy method which is highly intuitive and fast to set up</w:t>
      </w:r>
    </w:p>
    <w:p w14:paraId="601BE8C6" w14:textId="77777777" w:rsidR="00304B6C" w:rsidRDefault="00304B6C" w:rsidP="00304B6C">
      <w:pPr>
        <w:pStyle w:val="ListParagraph"/>
        <w:numPr>
          <w:ilvl w:val="0"/>
          <w:numId w:val="24"/>
        </w:numPr>
      </w:pPr>
      <w:r>
        <w:t>As easy as create an account and upload your files</w:t>
      </w:r>
    </w:p>
    <w:p w14:paraId="29BDE9B8" w14:textId="77777777" w:rsidR="00304B6C" w:rsidRDefault="00304B6C" w:rsidP="00304B6C">
      <w:pPr>
        <w:pStyle w:val="ListParagraph"/>
        <w:numPr>
          <w:ilvl w:val="0"/>
          <w:numId w:val="24"/>
        </w:numPr>
      </w:pPr>
      <w:r>
        <w:t>Can link to GitHub to access all your repositories</w:t>
      </w:r>
    </w:p>
    <w:p w14:paraId="75BBFFFF" w14:textId="77777777" w:rsidR="00304B6C" w:rsidRPr="00CC2568" w:rsidRDefault="00304B6C" w:rsidP="00304B6C">
      <w:pPr>
        <w:pStyle w:val="Heading3"/>
        <w:rPr>
          <w:sz w:val="48"/>
          <w:szCs w:val="40"/>
        </w:rPr>
      </w:pPr>
      <w:r w:rsidRPr="00CC2568">
        <w:rPr>
          <w:sz w:val="48"/>
          <w:szCs w:val="40"/>
        </w:rPr>
        <w:t>Use cases – AWS S3</w:t>
      </w:r>
    </w:p>
    <w:p w14:paraId="4858D6C4" w14:textId="77777777" w:rsidR="00304B6C" w:rsidRDefault="00304B6C" w:rsidP="00304B6C">
      <w:pPr>
        <w:pStyle w:val="ListParagraph"/>
        <w:numPr>
          <w:ilvl w:val="0"/>
          <w:numId w:val="25"/>
        </w:numPr>
      </w:pPr>
      <w:r>
        <w:t>Ease of migration across all AWS products allowing users to get full control of their project</w:t>
      </w:r>
    </w:p>
    <w:p w14:paraId="1334043C" w14:textId="77777777" w:rsidR="00304B6C" w:rsidRDefault="00304B6C" w:rsidP="00304B6C">
      <w:pPr>
        <w:pStyle w:val="ListParagraph"/>
        <w:numPr>
          <w:ilvl w:val="0"/>
          <w:numId w:val="25"/>
        </w:numPr>
      </w:pPr>
      <w:r>
        <w:t>Reliable security of data to keep all your data secure</w:t>
      </w:r>
    </w:p>
    <w:p w14:paraId="4D931BE8" w14:textId="4F790634" w:rsidR="00304B6C" w:rsidRDefault="00304B6C" w:rsidP="00304B6C">
      <w:pPr>
        <w:pStyle w:val="ListParagraph"/>
        <w:numPr>
          <w:ilvl w:val="0"/>
          <w:numId w:val="25"/>
        </w:numPr>
      </w:pPr>
      <w:r>
        <w:t>Super customizable allowing users to make changes quickly and efficiently on the go</w:t>
      </w:r>
    </w:p>
    <w:p w14:paraId="3B77017A" w14:textId="6C27FAF6" w:rsidR="00304B6C" w:rsidRDefault="00304B6C" w:rsidP="00304B6C">
      <w:pPr>
        <w:pStyle w:val="ListParagraph"/>
        <w:numPr>
          <w:ilvl w:val="0"/>
          <w:numId w:val="25"/>
        </w:numPr>
      </w:pPr>
      <w:r>
        <w:t xml:space="preserve">Cost effective plans allowing users to customize what they need and </w:t>
      </w:r>
      <w:r w:rsidR="00CC2568">
        <w:t>don’t</w:t>
      </w:r>
    </w:p>
    <w:p w14:paraId="1FA27045" w14:textId="77777777" w:rsidR="00304B6C" w:rsidRDefault="00304B6C" w:rsidP="00304B6C">
      <w:pPr>
        <w:pStyle w:val="Heading3"/>
      </w:pPr>
    </w:p>
    <w:p w14:paraId="339A7C9F" w14:textId="77777777" w:rsidR="00304B6C" w:rsidRDefault="00304B6C" w:rsidP="00304B6C">
      <w:pPr>
        <w:pStyle w:val="Heading3"/>
      </w:pPr>
    </w:p>
    <w:p w14:paraId="0F49AFB8" w14:textId="77777777" w:rsidR="00D074CD" w:rsidRDefault="00D074CD" w:rsidP="00304B6C">
      <w:pPr>
        <w:pStyle w:val="Heading3"/>
        <w:rPr>
          <w:sz w:val="48"/>
          <w:szCs w:val="40"/>
        </w:rPr>
      </w:pPr>
    </w:p>
    <w:p w14:paraId="6993C2D3" w14:textId="77777777" w:rsidR="00D074CD" w:rsidRDefault="00D074CD" w:rsidP="00304B6C">
      <w:pPr>
        <w:pStyle w:val="Heading3"/>
        <w:rPr>
          <w:sz w:val="48"/>
          <w:szCs w:val="40"/>
        </w:rPr>
      </w:pPr>
    </w:p>
    <w:p w14:paraId="48ABBDB9" w14:textId="18E6CEAF" w:rsidR="00304B6C" w:rsidRPr="00CC2568" w:rsidRDefault="00304B6C" w:rsidP="00304B6C">
      <w:pPr>
        <w:pStyle w:val="Heading3"/>
        <w:rPr>
          <w:sz w:val="48"/>
          <w:szCs w:val="40"/>
        </w:rPr>
      </w:pPr>
      <w:r w:rsidRPr="00CC2568">
        <w:rPr>
          <w:sz w:val="48"/>
          <w:szCs w:val="40"/>
        </w:rPr>
        <w:t>References</w:t>
      </w:r>
    </w:p>
    <w:sdt>
      <w:sdtPr>
        <w:rPr>
          <w:rFonts w:asciiTheme="minorHAnsi" w:eastAsiaTheme="minorHAnsi" w:hAnsiTheme="minorHAnsi" w:cstheme="minorBidi"/>
          <w:caps w:val="0"/>
          <w:color w:val="595959" w:themeColor="text1" w:themeTint="A6"/>
          <w:spacing w:val="0"/>
          <w:sz w:val="24"/>
          <w:szCs w:val="24"/>
        </w:rPr>
        <w:id w:val="-1022158657"/>
        <w:docPartObj>
          <w:docPartGallery w:val="Bibliographies"/>
          <w:docPartUnique/>
        </w:docPartObj>
      </w:sdtPr>
      <w:sdtEndPr/>
      <w:sdtContent>
        <w:p w14:paraId="4126CEC7" w14:textId="64A5FBC8" w:rsidR="00D074CD" w:rsidRDefault="00D074CD">
          <w:pPr>
            <w:pStyle w:val="Heading1"/>
          </w:pPr>
        </w:p>
        <w:sdt>
          <w:sdtPr>
            <w:id w:val="111145805"/>
            <w:bibliography/>
          </w:sdtPr>
          <w:sdtEndPr/>
          <w:sdtContent>
            <w:p w14:paraId="17EDB366" w14:textId="77777777" w:rsidR="00D074CD" w:rsidRDefault="00D074CD" w:rsidP="00D074CD">
              <w:pPr>
                <w:pStyle w:val="Bibliography"/>
                <w:rPr>
                  <w:noProof/>
                </w:rPr>
              </w:pPr>
              <w:r>
                <w:fldChar w:fldCharType="begin"/>
              </w:r>
              <w:r>
                <w:instrText xml:space="preserve"> BIBLIOGRAPHY </w:instrText>
              </w:r>
              <w:r>
                <w:fldChar w:fldCharType="separate"/>
              </w:r>
              <w:r>
                <w:rPr>
                  <w:noProof/>
                </w:rPr>
                <w:t xml:space="preserve">Corporate. (2022, 06 19). </w:t>
              </w:r>
              <w:r>
                <w:rPr>
                  <w:i/>
                  <w:iCs/>
                  <w:noProof/>
                </w:rPr>
                <w:t>www.aws.amazon.com</w:t>
              </w:r>
              <w:r>
                <w:rPr>
                  <w:noProof/>
                </w:rPr>
                <w:t>. (Amazon, Editor) Retrieved 06 19, 2022, from Aws: www.aws.amazon.com</w:t>
              </w:r>
            </w:p>
            <w:p w14:paraId="1507FFF0" w14:textId="77777777" w:rsidR="00D074CD" w:rsidRDefault="00D074CD" w:rsidP="00D074CD">
              <w:pPr>
                <w:pStyle w:val="Bibliography"/>
                <w:ind w:left="720" w:hanging="720"/>
                <w:rPr>
                  <w:noProof/>
                </w:rPr>
              </w:pPr>
              <w:r>
                <w:rPr>
                  <w:noProof/>
                </w:rPr>
                <w:t xml:space="preserve">Github. (2022, 06 19). </w:t>
              </w:r>
              <w:r>
                <w:rPr>
                  <w:i/>
                  <w:iCs/>
                  <w:noProof/>
                </w:rPr>
                <w:t>Github Homepage</w:t>
              </w:r>
              <w:r>
                <w:rPr>
                  <w:noProof/>
                </w:rPr>
                <w:t>. Retrieved from www.Github.com: www.github.com</w:t>
              </w:r>
            </w:p>
            <w:p w14:paraId="6EF25048" w14:textId="77777777" w:rsidR="00D074CD" w:rsidRDefault="00D074CD" w:rsidP="00D074CD">
              <w:pPr>
                <w:pStyle w:val="Bibliography"/>
                <w:ind w:left="720" w:hanging="720"/>
                <w:rPr>
                  <w:noProof/>
                </w:rPr>
              </w:pPr>
              <w:r>
                <w:rPr>
                  <w:noProof/>
                </w:rPr>
                <w:t xml:space="preserve">Netlify. (2022). </w:t>
              </w:r>
              <w:r>
                <w:rPr>
                  <w:i/>
                  <w:iCs/>
                  <w:noProof/>
                </w:rPr>
                <w:t>Netfliy homepage</w:t>
              </w:r>
              <w:r>
                <w:rPr>
                  <w:noProof/>
                </w:rPr>
                <w:t>. Retrieved from Netlify: www.netlify.com</w:t>
              </w:r>
            </w:p>
            <w:p w14:paraId="08D77420" w14:textId="3C2566E3" w:rsidR="00D074CD" w:rsidRDefault="00D074CD" w:rsidP="00D074CD">
              <w:r>
                <w:rPr>
                  <w:b/>
                  <w:bCs/>
                  <w:noProof/>
                </w:rPr>
                <w:fldChar w:fldCharType="end"/>
              </w:r>
            </w:p>
          </w:sdtContent>
        </w:sdt>
      </w:sdtContent>
    </w:sdt>
    <w:p w14:paraId="62E52246" w14:textId="77777777" w:rsidR="00304B6C" w:rsidRPr="0086104E" w:rsidRDefault="00304B6C" w:rsidP="00B20FCD">
      <w:pPr>
        <w:rPr>
          <w:rFonts w:ascii="Calibri" w:hAnsi="Calibri" w:cs="Calibri"/>
          <w:sz w:val="22"/>
          <w:szCs w:val="22"/>
        </w:rPr>
      </w:pPr>
    </w:p>
    <w:sectPr w:rsidR="00304B6C" w:rsidRPr="0086104E">
      <w:footerReference w:type="default" r:id="rId8"/>
      <w:footerReference w:type="first" r:id="rId9"/>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BF2F1" w14:textId="77777777" w:rsidR="009610C1" w:rsidRDefault="009610C1">
      <w:pPr>
        <w:spacing w:before="0" w:after="0" w:line="240" w:lineRule="auto"/>
      </w:pPr>
      <w:r>
        <w:separator/>
      </w:r>
    </w:p>
    <w:p w14:paraId="3983E48A" w14:textId="77777777" w:rsidR="009610C1" w:rsidRDefault="009610C1"/>
  </w:endnote>
  <w:endnote w:type="continuationSeparator" w:id="0">
    <w:p w14:paraId="10F0B7CD" w14:textId="77777777" w:rsidR="009610C1" w:rsidRDefault="009610C1">
      <w:pPr>
        <w:spacing w:before="0" w:after="0" w:line="240" w:lineRule="auto"/>
      </w:pPr>
      <w:r>
        <w:continuationSeparator/>
      </w:r>
    </w:p>
    <w:p w14:paraId="7DC7EB11" w14:textId="77777777" w:rsidR="009610C1" w:rsidRDefault="009610C1"/>
  </w:endnote>
  <w:endnote w:type="continuationNotice" w:id="1">
    <w:p w14:paraId="6CB808BA" w14:textId="77777777" w:rsidR="009610C1" w:rsidRDefault="009610C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0A45119B" w14:textId="77777777" w:rsidR="00D4304F" w:rsidRDefault="00D651B9">
        <w:pPr>
          <w:pStyle w:val="Footer"/>
        </w:pPr>
        <w:r>
          <w:fldChar w:fldCharType="begin"/>
        </w:r>
        <w:r>
          <w:instrText xml:space="preserve"> PAGE   \* MERGEFORMAT </w:instrText>
        </w:r>
        <w:r>
          <w:fldChar w:fldCharType="separate"/>
        </w:r>
        <w:r w:rsidR="009F5E2B">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01103" w14:textId="32B5FD5D" w:rsidR="00843E00" w:rsidRDefault="00843E00">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58357" w14:textId="77777777" w:rsidR="009610C1" w:rsidRDefault="009610C1">
      <w:pPr>
        <w:spacing w:before="0" w:after="0" w:line="240" w:lineRule="auto"/>
      </w:pPr>
      <w:r>
        <w:separator/>
      </w:r>
    </w:p>
    <w:p w14:paraId="766C81DC" w14:textId="77777777" w:rsidR="009610C1" w:rsidRDefault="009610C1"/>
  </w:footnote>
  <w:footnote w:type="continuationSeparator" w:id="0">
    <w:p w14:paraId="21AFCDA2" w14:textId="77777777" w:rsidR="009610C1" w:rsidRDefault="009610C1">
      <w:pPr>
        <w:spacing w:before="0" w:after="0" w:line="240" w:lineRule="auto"/>
      </w:pPr>
      <w:r>
        <w:continuationSeparator/>
      </w:r>
    </w:p>
    <w:p w14:paraId="707093C5" w14:textId="77777777" w:rsidR="009610C1" w:rsidRDefault="009610C1"/>
  </w:footnote>
  <w:footnote w:type="continuationNotice" w:id="1">
    <w:p w14:paraId="5809388F" w14:textId="77777777" w:rsidR="009610C1" w:rsidRDefault="009610C1">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9468A4"/>
    <w:multiLevelType w:val="hybridMultilevel"/>
    <w:tmpl w:val="4CEA19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D21E3B"/>
    <w:multiLevelType w:val="hybridMultilevel"/>
    <w:tmpl w:val="07A6D1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47661D1"/>
    <w:multiLevelType w:val="hybridMultilevel"/>
    <w:tmpl w:val="BB9E1B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DB23DB"/>
    <w:multiLevelType w:val="hybridMultilevel"/>
    <w:tmpl w:val="93DE13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E923B1"/>
    <w:multiLevelType w:val="hybridMultilevel"/>
    <w:tmpl w:val="D0A281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7AC5CD8"/>
    <w:multiLevelType w:val="hybridMultilevel"/>
    <w:tmpl w:val="23E0C5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93466219">
    <w:abstractNumId w:val="9"/>
  </w:num>
  <w:num w:numId="2" w16cid:durableId="266040642">
    <w:abstractNumId w:val="15"/>
  </w:num>
  <w:num w:numId="3" w16cid:durableId="355618400">
    <w:abstractNumId w:val="8"/>
  </w:num>
  <w:num w:numId="4" w16cid:durableId="207380402">
    <w:abstractNumId w:val="19"/>
  </w:num>
  <w:num w:numId="5" w16cid:durableId="1139036034">
    <w:abstractNumId w:val="16"/>
  </w:num>
  <w:num w:numId="6" w16cid:durableId="2085687615">
    <w:abstractNumId w:val="21"/>
  </w:num>
  <w:num w:numId="7" w16cid:durableId="628821721">
    <w:abstractNumId w:val="10"/>
  </w:num>
  <w:num w:numId="8" w16cid:durableId="723716845">
    <w:abstractNumId w:val="24"/>
  </w:num>
  <w:num w:numId="9" w16cid:durableId="1782071893">
    <w:abstractNumId w:val="12"/>
  </w:num>
  <w:num w:numId="10" w16cid:durableId="1241479968">
    <w:abstractNumId w:val="14"/>
  </w:num>
  <w:num w:numId="11" w16cid:durableId="1174035577">
    <w:abstractNumId w:val="13"/>
  </w:num>
  <w:num w:numId="12" w16cid:durableId="1347950033">
    <w:abstractNumId w:val="7"/>
  </w:num>
  <w:num w:numId="13" w16cid:durableId="1577351278">
    <w:abstractNumId w:val="6"/>
  </w:num>
  <w:num w:numId="14" w16cid:durableId="795375609">
    <w:abstractNumId w:val="5"/>
  </w:num>
  <w:num w:numId="15" w16cid:durableId="1887448924">
    <w:abstractNumId w:val="4"/>
  </w:num>
  <w:num w:numId="16" w16cid:durableId="776364488">
    <w:abstractNumId w:val="3"/>
  </w:num>
  <w:num w:numId="17" w16cid:durableId="635180564">
    <w:abstractNumId w:val="2"/>
  </w:num>
  <w:num w:numId="18" w16cid:durableId="1966228364">
    <w:abstractNumId w:val="1"/>
  </w:num>
  <w:num w:numId="19" w16cid:durableId="1780635337">
    <w:abstractNumId w:val="0"/>
  </w:num>
  <w:num w:numId="20" w16cid:durableId="1322001415">
    <w:abstractNumId w:val="24"/>
  </w:num>
  <w:num w:numId="21" w16cid:durableId="2134251463">
    <w:abstractNumId w:val="22"/>
  </w:num>
  <w:num w:numId="22" w16cid:durableId="1167941409">
    <w:abstractNumId w:val="17"/>
  </w:num>
  <w:num w:numId="23" w16cid:durableId="1807431095">
    <w:abstractNumId w:val="23"/>
  </w:num>
  <w:num w:numId="24" w16cid:durableId="991175192">
    <w:abstractNumId w:val="20"/>
  </w:num>
  <w:num w:numId="25" w16cid:durableId="1062950088">
    <w:abstractNumId w:val="18"/>
  </w:num>
  <w:num w:numId="26" w16cid:durableId="5705075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FCD"/>
    <w:rsid w:val="00000E35"/>
    <w:rsid w:val="0000186A"/>
    <w:rsid w:val="0000795A"/>
    <w:rsid w:val="00081370"/>
    <w:rsid w:val="000F27F1"/>
    <w:rsid w:val="000F4ACA"/>
    <w:rsid w:val="00134415"/>
    <w:rsid w:val="0014127A"/>
    <w:rsid w:val="00176148"/>
    <w:rsid w:val="0019673E"/>
    <w:rsid w:val="001D7C54"/>
    <w:rsid w:val="00227DF5"/>
    <w:rsid w:val="0024446C"/>
    <w:rsid w:val="00295824"/>
    <w:rsid w:val="002C7212"/>
    <w:rsid w:val="002D22E0"/>
    <w:rsid w:val="002E27C9"/>
    <w:rsid w:val="002E7C1E"/>
    <w:rsid w:val="003008EC"/>
    <w:rsid w:val="0030121B"/>
    <w:rsid w:val="00304B6C"/>
    <w:rsid w:val="003112E5"/>
    <w:rsid w:val="00331164"/>
    <w:rsid w:val="00360F09"/>
    <w:rsid w:val="003C3674"/>
    <w:rsid w:val="003D3F55"/>
    <w:rsid w:val="00457DAE"/>
    <w:rsid w:val="00476087"/>
    <w:rsid w:val="004770F0"/>
    <w:rsid w:val="00507D07"/>
    <w:rsid w:val="005913D7"/>
    <w:rsid w:val="005B1C8F"/>
    <w:rsid w:val="005F37AD"/>
    <w:rsid w:val="00601898"/>
    <w:rsid w:val="00603ADF"/>
    <w:rsid w:val="00626665"/>
    <w:rsid w:val="00637650"/>
    <w:rsid w:val="00663966"/>
    <w:rsid w:val="006723DE"/>
    <w:rsid w:val="0068206D"/>
    <w:rsid w:val="00696C25"/>
    <w:rsid w:val="006A4880"/>
    <w:rsid w:val="006C0D09"/>
    <w:rsid w:val="006F4CD8"/>
    <w:rsid w:val="007151D3"/>
    <w:rsid w:val="007427E1"/>
    <w:rsid w:val="0075279C"/>
    <w:rsid w:val="00790C9E"/>
    <w:rsid w:val="007A36E1"/>
    <w:rsid w:val="007E6FBD"/>
    <w:rsid w:val="00823EBA"/>
    <w:rsid w:val="00843E00"/>
    <w:rsid w:val="008564C0"/>
    <w:rsid w:val="0086104E"/>
    <w:rsid w:val="008F4797"/>
    <w:rsid w:val="008F61E1"/>
    <w:rsid w:val="00911360"/>
    <w:rsid w:val="00943AC1"/>
    <w:rsid w:val="00951187"/>
    <w:rsid w:val="00957F58"/>
    <w:rsid w:val="009610C1"/>
    <w:rsid w:val="00974E21"/>
    <w:rsid w:val="00990EB0"/>
    <w:rsid w:val="009C3DD7"/>
    <w:rsid w:val="009C534C"/>
    <w:rsid w:val="009D4060"/>
    <w:rsid w:val="009F5E2B"/>
    <w:rsid w:val="00A7027A"/>
    <w:rsid w:val="00A72853"/>
    <w:rsid w:val="00A761D9"/>
    <w:rsid w:val="00AD5E9F"/>
    <w:rsid w:val="00B20FCD"/>
    <w:rsid w:val="00B6550E"/>
    <w:rsid w:val="00B66E77"/>
    <w:rsid w:val="00B71C13"/>
    <w:rsid w:val="00B836A8"/>
    <w:rsid w:val="00BD72D8"/>
    <w:rsid w:val="00BE0978"/>
    <w:rsid w:val="00C373B7"/>
    <w:rsid w:val="00C52FC2"/>
    <w:rsid w:val="00C623BA"/>
    <w:rsid w:val="00C851E7"/>
    <w:rsid w:val="00CA3D13"/>
    <w:rsid w:val="00CB7850"/>
    <w:rsid w:val="00CC2568"/>
    <w:rsid w:val="00D074CD"/>
    <w:rsid w:val="00D15EA8"/>
    <w:rsid w:val="00D21F3B"/>
    <w:rsid w:val="00D4304F"/>
    <w:rsid w:val="00D647AF"/>
    <w:rsid w:val="00D651B9"/>
    <w:rsid w:val="00E203C0"/>
    <w:rsid w:val="00E35ECA"/>
    <w:rsid w:val="00E464AE"/>
    <w:rsid w:val="00E46C9B"/>
    <w:rsid w:val="00E51CD4"/>
    <w:rsid w:val="00E53907"/>
    <w:rsid w:val="00E67141"/>
    <w:rsid w:val="00E736CF"/>
    <w:rsid w:val="00E82CAA"/>
    <w:rsid w:val="00E950A3"/>
    <w:rsid w:val="00EC0F68"/>
    <w:rsid w:val="00EC30E1"/>
    <w:rsid w:val="00EC5313"/>
    <w:rsid w:val="00ED3C14"/>
    <w:rsid w:val="00F47E3E"/>
    <w:rsid w:val="00F51311"/>
    <w:rsid w:val="00F82866"/>
    <w:rsid w:val="00FA2BA5"/>
    <w:rsid w:val="00FB431B"/>
    <w:rsid w:val="036B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0339C7"/>
  <w15:chartTrackingRefBased/>
  <w15:docId w15:val="{72152E52-261B-40D3-B74D-23756D5A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13"/>
    <w:rPr>
      <w:color w:val="595959" w:themeColor="text1" w:themeTint="A6"/>
    </w:rPr>
  </w:style>
  <w:style w:type="paragraph" w:styleId="Heading1">
    <w:name w:val="heading 1"/>
    <w:basedOn w:val="Normal"/>
    <w:link w:val="Heading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CC2568"/>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C5313"/>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paragraph" w:styleId="ListParagraph">
    <w:name w:val="List Paragraph"/>
    <w:basedOn w:val="Normal"/>
    <w:uiPriority w:val="34"/>
    <w:unhideWhenUsed/>
    <w:qFormat/>
    <w:rsid w:val="00B836A8"/>
    <w:pPr>
      <w:ind w:left="720"/>
      <w:contextualSpacing/>
    </w:pPr>
  </w:style>
  <w:style w:type="character" w:customStyle="1" w:styleId="hardreadability">
    <w:name w:val="hardreadability"/>
    <w:basedOn w:val="DefaultParagraphFont"/>
    <w:rsid w:val="00A7027A"/>
  </w:style>
  <w:style w:type="character" w:styleId="Hyperlink">
    <w:name w:val="Hyperlink"/>
    <w:basedOn w:val="DefaultParagraphFont"/>
    <w:uiPriority w:val="99"/>
    <w:unhideWhenUsed/>
    <w:rsid w:val="00A7027A"/>
    <w:rPr>
      <w:color w:val="0000FF"/>
      <w:u w:val="single"/>
    </w:rPr>
  </w:style>
  <w:style w:type="character" w:customStyle="1" w:styleId="css-rsz8c">
    <w:name w:val="css-rsz8c"/>
    <w:basedOn w:val="DefaultParagraphFont"/>
    <w:rsid w:val="00457DAE"/>
  </w:style>
  <w:style w:type="character" w:customStyle="1" w:styleId="hgkelc">
    <w:name w:val="hgkelc"/>
    <w:basedOn w:val="DefaultParagraphFont"/>
    <w:rsid w:val="00FA2BA5"/>
  </w:style>
  <w:style w:type="character" w:styleId="UnresolvedMention">
    <w:name w:val="Unresolved Mention"/>
    <w:basedOn w:val="DefaultParagraphFont"/>
    <w:uiPriority w:val="99"/>
    <w:semiHidden/>
    <w:unhideWhenUsed/>
    <w:rsid w:val="009C534C"/>
    <w:rPr>
      <w:color w:val="605E5C"/>
      <w:shd w:val="clear" w:color="auto" w:fill="E1DFDD"/>
    </w:rPr>
  </w:style>
  <w:style w:type="character" w:customStyle="1" w:styleId="Heading4Char">
    <w:name w:val="Heading 4 Char"/>
    <w:basedOn w:val="DefaultParagraphFont"/>
    <w:link w:val="Heading4"/>
    <w:uiPriority w:val="9"/>
    <w:rsid w:val="00CC2568"/>
    <w:rPr>
      <w:rFonts w:asciiTheme="majorHAnsi" w:eastAsiaTheme="majorEastAsia" w:hAnsiTheme="majorHAnsi" w:cstheme="majorBidi"/>
      <w:i/>
      <w:iCs/>
      <w:color w:val="005494" w:themeColor="accent1" w:themeShade="BF"/>
    </w:rPr>
  </w:style>
  <w:style w:type="paragraph" w:styleId="Bibliography">
    <w:name w:val="Bibliography"/>
    <w:basedOn w:val="Normal"/>
    <w:next w:val="Normal"/>
    <w:uiPriority w:val="37"/>
    <w:unhideWhenUsed/>
    <w:rsid w:val="00D07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48647">
      <w:bodyDiv w:val="1"/>
      <w:marLeft w:val="0"/>
      <w:marRight w:val="0"/>
      <w:marTop w:val="0"/>
      <w:marBottom w:val="0"/>
      <w:divBdr>
        <w:top w:val="none" w:sz="0" w:space="0" w:color="auto"/>
        <w:left w:val="none" w:sz="0" w:space="0" w:color="auto"/>
        <w:bottom w:val="none" w:sz="0" w:space="0" w:color="auto"/>
        <w:right w:val="none" w:sz="0" w:space="0" w:color="auto"/>
      </w:divBdr>
    </w:div>
    <w:div w:id="441657392">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985430392">
      <w:bodyDiv w:val="1"/>
      <w:marLeft w:val="0"/>
      <w:marRight w:val="0"/>
      <w:marTop w:val="0"/>
      <w:marBottom w:val="0"/>
      <w:divBdr>
        <w:top w:val="none" w:sz="0" w:space="0" w:color="auto"/>
        <w:left w:val="none" w:sz="0" w:space="0" w:color="auto"/>
        <w:bottom w:val="none" w:sz="0" w:space="0" w:color="auto"/>
        <w:right w:val="none" w:sz="0" w:space="0" w:color="auto"/>
      </w:divBdr>
    </w:div>
    <w:div w:id="202770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GPC\AppData\Roaming\Microsoft\Templates\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Cor22</b:Tag>
    <b:SourceType>InternetSite</b:SourceType>
    <b:Guid>{FAC79CF1-11FD-4106-85E6-F4A54625EBCF}</b:Guid>
    <b:Title>www.aws.amazon.com</b:Title>
    <b:Year>2022</b:Year>
    <b:InternetSiteTitle>Aws</b:InternetSiteTitle>
    <b:Month>06</b:Month>
    <b:Day>19</b:Day>
    <b:URL>www.aws.amazon.com</b:URL>
    <b:Author>
      <b:Author>
        <b:NameList>
          <b:Person>
            <b:Last>Corporate</b:Last>
          </b:Person>
        </b:NameList>
      </b:Author>
      <b:Editor>
        <b:NameList>
          <b:Person>
            <b:Last>Amazon</b:Last>
          </b:Person>
        </b:NameList>
      </b:Editor>
    </b:Author>
    <b:YearAccessed>2022</b:YearAccessed>
    <b:MonthAccessed>06</b:MonthAccessed>
    <b:DayAccessed>19</b:DayAccessed>
    <b:RefOrder>3</b:RefOrder>
  </b:Source>
  <b:Source>
    <b:Tag>Git22</b:Tag>
    <b:SourceType>InternetSite</b:SourceType>
    <b:Guid>{70D19B42-DB71-4689-B708-90E55A2CC9B0}</b:Guid>
    <b:Author>
      <b:Author>
        <b:NameList>
          <b:Person>
            <b:Last>Github</b:Last>
          </b:Person>
        </b:NameList>
      </b:Author>
    </b:Author>
    <b:Title>Github Homepage</b:Title>
    <b:InternetSiteTitle>www.Github.com</b:InternetSiteTitle>
    <b:Year>2022</b:Year>
    <b:Month>06</b:Month>
    <b:Day>19</b:Day>
    <b:URL>www.github.com</b:URL>
    <b:RefOrder>1</b:RefOrder>
  </b:Source>
  <b:Source>
    <b:Tag>Net22</b:Tag>
    <b:SourceType>InternetSite</b:SourceType>
    <b:Guid>{B142B376-EAE7-42CB-9FF2-DDC639EACFAA}</b:Guid>
    <b:Author>
      <b:Author>
        <b:NameList>
          <b:Person>
            <b:Last>Netlify</b:Last>
          </b:Person>
        </b:NameList>
      </b:Author>
    </b:Author>
    <b:Title>Netfliy homepage</b:Title>
    <b:InternetSiteTitle>Netlify</b:InternetSiteTitle>
    <b:Year>2022</b:Year>
    <b:URL>www.netlify.com</b:URL>
    <b:RefOrder>2</b:RefOrder>
  </b:Source>
</b:Sources>
</file>

<file path=customXml/itemProps1.xml><?xml version="1.0" encoding="utf-8"?>
<ds:datastoreItem xmlns:ds="http://schemas.openxmlformats.org/officeDocument/2006/customXml" ds:itemID="{63CE81AC-98C4-48E7-BEE3-117FC98E3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Template>
  <TotalTime>91</TotalTime>
  <Pages>5</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Heaslip</dc:creator>
  <cp:keywords/>
  <dc:description/>
  <cp:lastModifiedBy>ivan heaslip</cp:lastModifiedBy>
  <cp:revision>58</cp:revision>
  <dcterms:created xsi:type="dcterms:W3CDTF">2022-06-18T15:43:00Z</dcterms:created>
  <dcterms:modified xsi:type="dcterms:W3CDTF">2022-06-19T08:26:00Z</dcterms:modified>
</cp:coreProperties>
</file>